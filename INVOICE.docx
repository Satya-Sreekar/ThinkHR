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828"/>
        <w:gridCol w:w="2551"/>
        <w:gridCol w:w="4238"/>
      </w:tblGrid>
      <w:tr w:rsidR="00A340F2" w14:paraId="5E322764" w14:textId="77777777" w:rsidTr="00516872">
        <w:trPr>
          <w:trHeight w:val="1256"/>
          <w:jc w:val="center"/>
        </w:trPr>
        <w:tc>
          <w:tcPr>
            <w:tcW w:w="3828" w:type="dxa"/>
            <w:hideMark/>
          </w:tcPr>
          <w:sdt>
            <w:sdtPr>
              <w:alias w:val="Invoice:"/>
              <w:tag w:val="Invoice:"/>
              <w:id w:val="-1014992444"/>
              <w:placeholder>
                <w:docPart w:val="A69AD22D86C343FC86D8DC35670724DB"/>
              </w:placeholder>
              <w:temporary/>
              <w:showingPlcHdr/>
              <w15:appearance w15:val="hidden"/>
            </w:sdtPr>
            <w:sdtContent>
              <w:p w14:paraId="79C40C07" w14:textId="77777777" w:rsidR="00A340F2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sdtContent>
          </w:sdt>
          <w:p w14:paraId="2DB8D08C" w14:textId="7D2C2396" w:rsidR="00516872" w:rsidRPr="00064E3E" w:rsidRDefault="00516872" w:rsidP="00516872">
            <w:pPr>
              <w:pStyle w:val="Title"/>
              <w:ind w:left="0"/>
            </w:pPr>
            <w:r w:rsidRPr="00516872">
              <w:rPr>
                <w:sz w:val="32"/>
                <w:szCs w:val="36"/>
              </w:rPr>
              <w:t xml:space="preserve">GSTIN: </w:t>
            </w:r>
            <w:r w:rsidRPr="00516872">
              <w:rPr>
                <w:sz w:val="28"/>
                <w:szCs w:val="32"/>
              </w:rPr>
              <w:t>36AALCT2375D1Z9</w:t>
            </w:r>
          </w:p>
        </w:tc>
        <w:tc>
          <w:tcPr>
            <w:tcW w:w="2551" w:type="dxa"/>
          </w:tcPr>
          <w:p w14:paraId="262550D8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  <w:hideMark/>
          </w:tcPr>
          <w:p w14:paraId="009B3AFA" w14:textId="54ED48E1" w:rsidR="00516872" w:rsidRDefault="00A50183" w:rsidP="00516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A1479" wp14:editId="4997F687">
                  <wp:extent cx="792480" cy="792480"/>
                  <wp:effectExtent l="0" t="0" r="7620" b="7620"/>
                  <wp:docPr id="87102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025682" name="Picture 8710256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90" cy="7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12E438F" w14:textId="77777777" w:rsidTr="00516872">
        <w:trPr>
          <w:trHeight w:val="1364"/>
          <w:jc w:val="center"/>
        </w:trPr>
        <w:tc>
          <w:tcPr>
            <w:tcW w:w="3828" w:type="dxa"/>
            <w:hideMark/>
          </w:tcPr>
          <w:p w14:paraId="451E055D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8095E6BD122148FD95E45C10E2A26DB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BC0A484" w14:textId="5FC8F78D" w:rsidR="00A340F2" w:rsidRPr="00064E3E" w:rsidRDefault="00A53886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December</w:t>
            </w:r>
            <w:r w:rsidR="00A50183">
              <w:rPr>
                <w:rFonts w:cstheme="minorHAnsi"/>
                <w:color w:val="000000" w:themeColor="text1"/>
                <w:sz w:val="32"/>
                <w:szCs w:val="32"/>
              </w:rPr>
              <w:t xml:space="preserve"> 2, 2024</w:t>
            </w:r>
          </w:p>
        </w:tc>
        <w:tc>
          <w:tcPr>
            <w:tcW w:w="2551" w:type="dxa"/>
            <w:hideMark/>
          </w:tcPr>
          <w:p w14:paraId="18742CB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28FB987FBD643A0B709B317AF138F4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BE4AE11" w14:textId="02741A41" w:rsidR="00A340F2" w:rsidRPr="00064E3E" w:rsidRDefault="00A50183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#0</w:t>
            </w:r>
            <w:r w:rsidR="00C6316D"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238" w:type="dxa"/>
            <w:hideMark/>
          </w:tcPr>
          <w:p w14:paraId="4EF69B7D" w14:textId="41FC1278" w:rsidR="00A340F2" w:rsidRPr="00A50183" w:rsidRDefault="00A50183" w:rsidP="002F5404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>Think</w:t>
            </w:r>
            <w:r w:rsidRPr="00A50183">
              <w:rPr>
                <w:rFonts w:ascii="JetBrains Mono" w:hAnsi="JetBrains Mono" w:cs="JetBrains Mono"/>
                <w:color w:val="FF0000"/>
                <w:sz w:val="24"/>
                <w:szCs w:val="24"/>
              </w:rPr>
              <w:t>OMega</w:t>
            </w: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IT Solutions Pvt.</w:t>
            </w:r>
            <w:r>
              <w:rPr>
                <w:rFonts w:ascii="JetBrains Mono" w:hAnsi="JetBrains Mono" w:cs="JetBrains Mono"/>
                <w:color w:val="000000" w:themeColor="text1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Ltd</w:t>
            </w:r>
            <w:r>
              <w:rPr>
                <w:rFonts w:ascii="JetBrains Mono" w:hAnsi="JetBrains Mono" w:cs="JetBrains Mono"/>
                <w:color w:val="000000" w:themeColor="text1"/>
              </w:rPr>
              <w:t>.</w:t>
            </w:r>
          </w:p>
          <w:p w14:paraId="65B7F807" w14:textId="24CD0B78" w:rsidR="00A340F2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F.No. </w:t>
            </w:r>
            <w:r w:rsidR="00F72F1E">
              <w:rPr>
                <w:rFonts w:cstheme="minorHAnsi"/>
                <w:color w:val="000000" w:themeColor="text1"/>
                <w:sz w:val="24"/>
                <w:szCs w:val="24"/>
              </w:rPr>
              <w:t>401, Temple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View Residency</w:t>
            </w:r>
          </w:p>
          <w:p w14:paraId="5DB31AC7" w14:textId="2A4E979D" w:rsidR="00CF2287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Hyderabad-500004</w:t>
            </w:r>
          </w:p>
          <w:p w14:paraId="2629805D" w14:textId="5111F1CD" w:rsidR="00516872" w:rsidRPr="00EC16CD" w:rsidRDefault="00516872" w:rsidP="002F5404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1F2D01">
                <w:rPr>
                  <w:rStyle w:val="Hyperlink"/>
                  <w:sz w:val="24"/>
                  <w:szCs w:val="24"/>
                </w:rPr>
                <w:t>reachus@theThinkOMega.com</w:t>
              </w:r>
            </w:hyperlink>
          </w:p>
        </w:tc>
      </w:tr>
      <w:tr w:rsidR="00A340F2" w14:paraId="06C3954C" w14:textId="77777777" w:rsidTr="00516872">
        <w:trPr>
          <w:trHeight w:val="2215"/>
          <w:jc w:val="center"/>
        </w:trPr>
        <w:tc>
          <w:tcPr>
            <w:tcW w:w="3828" w:type="dxa"/>
            <w:hideMark/>
          </w:tcPr>
          <w:p w14:paraId="06E27B47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3C797D8C501C496FA3CFC74C6F803A88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D9C148A" w14:textId="77777777" w:rsidR="00C6316D" w:rsidRDefault="00C6316D" w:rsidP="002F5404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Plansee India High Performance Materials P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vt. Ltd</w:t>
            </w:r>
          </w:p>
          <w:p w14:paraId="49544B4D" w14:textId="2E5DDA77" w:rsidR="00A340F2" w:rsidRDefault="00C631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#311, Hebbal Industrial Area</w:t>
            </w:r>
            <w:r w:rsidR="00A50183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</w:p>
          <w:p w14:paraId="4FEBF22D" w14:textId="2555567C" w:rsidR="00A50183" w:rsidRDefault="00C6316D" w:rsidP="00A50183"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Metagalli Post, Mysore 570 016</w:t>
            </w:r>
          </w:p>
          <w:p w14:paraId="22818A32" w14:textId="03A6DC87" w:rsidR="00A50183" w:rsidRDefault="00F72F1E" w:rsidP="002F5404">
            <w:pPr>
              <w:rPr>
                <w:sz w:val="24"/>
                <w:szCs w:val="24"/>
              </w:rPr>
            </w:pPr>
            <w:r w:rsidRPr="00A53886">
              <w:rPr>
                <w:rFonts w:cstheme="minorHAnsi"/>
                <w:color w:val="000000" w:themeColor="text1"/>
                <w:sz w:val="24"/>
                <w:szCs w:val="24"/>
              </w:rPr>
              <w:t>GSTIN:</w:t>
            </w:r>
            <w:r w:rsidR="00A53886" w:rsidRPr="00A53886">
              <w:rPr>
                <w:rFonts w:cstheme="minorHAnsi"/>
                <w:color w:val="000000" w:themeColor="text1"/>
                <w:sz w:val="24"/>
                <w:szCs w:val="24"/>
              </w:rPr>
              <w:t xml:space="preserve"> 29AAACW1687L1ZQ</w:t>
            </w:r>
          </w:p>
          <w:p w14:paraId="213BCD8C" w14:textId="77777777" w:rsidR="00A50183" w:rsidRDefault="00A50183" w:rsidP="002F5404">
            <w:pPr>
              <w:rPr>
                <w:sz w:val="24"/>
                <w:szCs w:val="24"/>
              </w:rPr>
            </w:pPr>
          </w:p>
          <w:p w14:paraId="08FDDFBC" w14:textId="77777777" w:rsidR="00A6636E" w:rsidRDefault="00A6636E" w:rsidP="002F5404">
            <w:pPr>
              <w:rPr>
                <w:sz w:val="24"/>
                <w:szCs w:val="24"/>
              </w:rPr>
            </w:pPr>
          </w:p>
          <w:p w14:paraId="53B96C5C" w14:textId="7C50ED32" w:rsidR="00A50183" w:rsidRDefault="00A50183" w:rsidP="002F5404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B7EE0C3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</w:tcPr>
          <w:p w14:paraId="1D815C6D" w14:textId="77777777" w:rsidR="00A340F2" w:rsidRDefault="00A340F2" w:rsidP="002F5404">
            <w:pPr>
              <w:jc w:val="center"/>
            </w:pPr>
          </w:p>
        </w:tc>
      </w:tr>
    </w:tbl>
    <w:p w14:paraId="184333F8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9"/>
        <w:gridCol w:w="2817"/>
        <w:gridCol w:w="3179"/>
        <w:gridCol w:w="1973"/>
      </w:tblGrid>
      <w:tr w:rsidR="00A340F2" w14:paraId="57C2A984" w14:textId="77777777" w:rsidTr="0026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652D5CC6" w14:textId="7AEE3431" w:rsidR="00A340F2" w:rsidRDefault="00A50183" w:rsidP="002F5404">
            <w:pPr>
              <w:pStyle w:val="Style1"/>
              <w:framePr w:hSpace="0" w:wrap="auto" w:vAnchor="margin" w:hAnchor="text" w:xAlign="left" w:yAlign="inline"/>
            </w:pPr>
            <w:r w:rsidRPr="00A50183">
              <w:rPr>
                <w:sz w:val="24"/>
                <w:szCs w:val="24"/>
              </w:rPr>
              <w:t>Ponit of Conta</w:t>
            </w:r>
            <w:r>
              <w:rPr>
                <w:sz w:val="24"/>
                <w:szCs w:val="24"/>
              </w:rPr>
              <w:t>CT</w:t>
            </w:r>
          </w:p>
        </w:tc>
        <w:tc>
          <w:tcPr>
            <w:tcW w:w="2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184D142A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1775F5ACD02441739C9DD9A716F171F0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DF507AE70A0945D8B3BF2C23EDCCF952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shd w:val="clear" w:color="auto" w:fill="auto"/>
                <w:hideMark/>
              </w:tcPr>
              <w:p w14:paraId="600B48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2BF7AD5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5925AF79472C47FC80277DB8C52A1972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397A0E86" w14:textId="77777777" w:rsidTr="00B727BE">
        <w:trPr>
          <w:trHeight w:hRule="exact" w:val="403"/>
        </w:trPr>
        <w:tc>
          <w:tcPr>
            <w:tcW w:w="2092" w:type="dxa"/>
          </w:tcPr>
          <w:p w14:paraId="61EE19E6" w14:textId="4A725802" w:rsidR="00A340F2" w:rsidRDefault="00C6316D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Phalgun Namile</w:t>
            </w:r>
          </w:p>
        </w:tc>
        <w:tc>
          <w:tcPr>
            <w:tcW w:w="2313" w:type="dxa"/>
          </w:tcPr>
          <w:p w14:paraId="06646A72" w14:textId="1C3AA3DC" w:rsidR="00A340F2" w:rsidRDefault="00707A95" w:rsidP="002F5404">
            <w:pPr>
              <w:rPr>
                <w:rFonts w:ascii="Microsoft Sans Serif" w:hAnsi="Microsoft Sans Serif" w:cs="Microsoft Sans Serif"/>
              </w:rPr>
            </w:pPr>
            <w:r w:rsidRPr="00707A95">
              <w:rPr>
                <w:rFonts w:ascii="Microsoft Sans Serif" w:hAnsi="Microsoft Sans Serif" w:cs="Microsoft Sans Serif"/>
              </w:rPr>
              <w:t>AEM </w:t>
            </w:r>
            <w:r>
              <w:rPr>
                <w:rFonts w:ascii="Microsoft Sans Serif" w:hAnsi="Microsoft Sans Serif" w:cs="Microsoft Sans Serif"/>
              </w:rPr>
              <w:t>D</w:t>
            </w:r>
            <w:r w:rsidRPr="00707A95">
              <w:rPr>
                <w:rFonts w:ascii="Microsoft Sans Serif" w:hAnsi="Microsoft Sans Serif" w:cs="Microsoft Sans Serif"/>
              </w:rPr>
              <w:t>eveloper</w:t>
            </w:r>
            <w:r w:rsidR="00C6316D">
              <w:rPr>
                <w:rFonts w:ascii="Microsoft Sans Serif" w:hAnsi="Microsoft Sans Serif" w:cs="Microsoft Sans Serif"/>
              </w:rPr>
              <w:t xml:space="preserve"> </w:t>
            </w:r>
          </w:p>
        </w:tc>
        <w:tc>
          <w:tcPr>
            <w:tcW w:w="2610" w:type="dxa"/>
            <w:hideMark/>
          </w:tcPr>
          <w:p w14:paraId="55543B61" w14:textId="6852FF57" w:rsidR="00A340F2" w:rsidRPr="00064E3E" w:rsidRDefault="007F7315" w:rsidP="002F5404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266E91" w:rsidRPr="00266E91">
              <w:rPr>
                <w:rFonts w:cstheme="minorHAnsi"/>
              </w:rPr>
              <w:t xml:space="preserve"> days of invoice receipt</w:t>
            </w:r>
          </w:p>
        </w:tc>
        <w:tc>
          <w:tcPr>
            <w:tcW w:w="1620" w:type="dxa"/>
          </w:tcPr>
          <w:p w14:paraId="1B76D946" w14:textId="5298CB8A" w:rsidR="00A340F2" w:rsidRPr="00A50183" w:rsidRDefault="00266E91" w:rsidP="002F5404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December 9th</w:t>
            </w:r>
            <w:r w:rsidR="00A50183" w:rsidRPr="00A50183">
              <w:rPr>
                <w:rFonts w:ascii="Microsoft Sans Serif" w:hAnsi="Microsoft Sans Serif" w:cs="Microsoft Sans Serif"/>
                <w:b/>
                <w:bCs/>
              </w:rPr>
              <w:t>, 2024</w:t>
            </w:r>
          </w:p>
        </w:tc>
      </w:tr>
    </w:tbl>
    <w:p w14:paraId="1A8BF815" w14:textId="77777777" w:rsidR="00A340F2" w:rsidRDefault="00A340F2" w:rsidP="00A340F2">
      <w:pPr>
        <w:rPr>
          <w:noProof/>
        </w:rPr>
      </w:pPr>
    </w:p>
    <w:tbl>
      <w:tblPr>
        <w:tblStyle w:val="Contenttable"/>
        <w:tblW w:w="4654" w:type="pct"/>
        <w:jc w:val="center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703"/>
        <w:gridCol w:w="1988"/>
        <w:gridCol w:w="1926"/>
        <w:gridCol w:w="1620"/>
        <w:gridCol w:w="1703"/>
        <w:gridCol w:w="1845"/>
      </w:tblGrid>
      <w:tr w:rsidR="00A53886" w:rsidRPr="00C6316D" w14:paraId="29646DAB" w14:textId="2A4C9380" w:rsidTr="00A5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  <w:jc w:val="center"/>
        </w:trPr>
        <w:tc>
          <w:tcPr>
            <w:tcW w:w="703" w:type="dxa"/>
            <w:hideMark/>
          </w:tcPr>
          <w:p w14:paraId="06B90976" w14:textId="709AA1B0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S.NO</w:t>
            </w:r>
          </w:p>
        </w:tc>
        <w:tc>
          <w:tcPr>
            <w:tcW w:w="1986" w:type="dxa"/>
            <w:hideMark/>
          </w:tcPr>
          <w:p w14:paraId="03ACA074" w14:textId="586C299F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Billable Hours</w:t>
            </w:r>
          </w:p>
        </w:tc>
        <w:tc>
          <w:tcPr>
            <w:tcW w:w="1924" w:type="dxa"/>
            <w:hideMark/>
          </w:tcPr>
          <w:p w14:paraId="2149DB07" w14:textId="711BBD14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Amount/Hour</w:t>
            </w:r>
          </w:p>
        </w:tc>
        <w:tc>
          <w:tcPr>
            <w:tcW w:w="1619" w:type="dxa"/>
          </w:tcPr>
          <w:p w14:paraId="56C3503E" w14:textId="305AB4E1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start Date</w:t>
            </w:r>
          </w:p>
        </w:tc>
        <w:tc>
          <w:tcPr>
            <w:tcW w:w="1701" w:type="dxa"/>
          </w:tcPr>
          <w:p w14:paraId="1DEA43F3" w14:textId="5A204BDB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End Date</w:t>
            </w:r>
          </w:p>
        </w:tc>
        <w:tc>
          <w:tcPr>
            <w:tcW w:w="1843" w:type="dxa"/>
          </w:tcPr>
          <w:p w14:paraId="3F3D8A8F" w14:textId="40C33962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TOTAL Amount</w:t>
            </w:r>
          </w:p>
        </w:tc>
      </w:tr>
    </w:tbl>
    <w:tbl>
      <w:tblPr>
        <w:tblpPr w:leftFromText="180" w:rightFromText="180" w:vertAnchor="text" w:horzAnchor="margin" w:tblpXSpec="center" w:tblpY="189"/>
        <w:tblW w:w="46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820"/>
        <w:gridCol w:w="1870"/>
        <w:gridCol w:w="1844"/>
        <w:gridCol w:w="1704"/>
        <w:gridCol w:w="1561"/>
        <w:gridCol w:w="1986"/>
      </w:tblGrid>
      <w:tr w:rsidR="00A53886" w14:paraId="1CADA249" w14:textId="1206E209" w:rsidTr="00A53886">
        <w:trPr>
          <w:trHeight w:hRule="exact" w:val="3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550D8A" w14:textId="2ADD5111" w:rsidR="00A53886" w:rsidRDefault="00A53886" w:rsidP="00C6316D">
            <w:pPr>
              <w:pStyle w:val="Normalright"/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72F5696E" w14:textId="685F4B6C" w:rsidR="00A53886" w:rsidRDefault="00A53886" w:rsidP="00C6316D">
            <w:pPr>
              <w:pStyle w:val="Normalright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BDA9C5E" w14:textId="7D19F880" w:rsidR="00A53886" w:rsidRDefault="00A53886" w:rsidP="00C6316D">
            <w:pPr>
              <w:pStyle w:val="Normalright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D1A26BF" w14:textId="5B9EFB42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F4D3F0F" w14:textId="796CBD16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178FBD7" w14:textId="02079F09" w:rsidR="00A53886" w:rsidRDefault="00A53886" w:rsidP="00A53886">
            <w:pPr>
              <w:pStyle w:val="Normalright"/>
              <w:jc w:val="center"/>
              <w:rPr>
                <w:lang w:eastAsia="ja-JP"/>
              </w:rPr>
            </w:pPr>
          </w:p>
        </w:tc>
      </w:tr>
    </w:tbl>
    <w:p w14:paraId="3B027FC1" w14:textId="77777777" w:rsidR="00F72F1E" w:rsidRDefault="00F72F1E">
      <w:r>
        <w:tab/>
      </w:r>
    </w:p>
    <w:tbl>
      <w:tblPr>
        <w:tblStyle w:val="TableGrid"/>
        <w:tblW w:w="4239" w:type="dxa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048"/>
      </w:tblGrid>
      <w:tr w:rsidR="00F72F1E" w14:paraId="13FBCACE" w14:textId="77777777" w:rsidTr="00F72F1E">
        <w:trPr>
          <w:trHeight w:val="385"/>
        </w:trPr>
        <w:tc>
          <w:tcPr>
            <w:tcW w:w="2191" w:type="dxa"/>
          </w:tcPr>
          <w:p w14:paraId="5097F585" w14:textId="6BBFD0EC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Sub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72F1E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48" w:type="dxa"/>
          </w:tcPr>
          <w:p w14:paraId="70B2BCA4" w14:textId="227EB96C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Rs.1,69,200</w:t>
            </w:r>
          </w:p>
        </w:tc>
      </w:tr>
      <w:tr w:rsidR="00F72F1E" w14:paraId="25938BA0" w14:textId="77777777" w:rsidTr="00F72F1E">
        <w:trPr>
          <w:trHeight w:val="385"/>
        </w:trPr>
        <w:tc>
          <w:tcPr>
            <w:tcW w:w="2191" w:type="dxa"/>
          </w:tcPr>
          <w:p w14:paraId="3D9FF19D" w14:textId="38BEF14F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4"/>
              </w:rPr>
              <w:t>GST (18%)</w:t>
            </w:r>
          </w:p>
        </w:tc>
        <w:tc>
          <w:tcPr>
            <w:tcW w:w="2048" w:type="dxa"/>
          </w:tcPr>
          <w:p w14:paraId="3C04F764" w14:textId="68F158F1" w:rsidR="00F72F1E" w:rsidRP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30,456</w:t>
            </w:r>
          </w:p>
        </w:tc>
      </w:tr>
      <w:tr w:rsidR="00F72F1E" w14:paraId="478C20C0" w14:textId="77777777" w:rsidTr="00F72F1E">
        <w:trPr>
          <w:trHeight w:val="385"/>
        </w:trPr>
        <w:tc>
          <w:tcPr>
            <w:tcW w:w="2191" w:type="dxa"/>
          </w:tcPr>
          <w:p w14:paraId="5373257D" w14:textId="5C2098C1" w:rsidR="00F72F1E" w:rsidRDefault="00F72F1E" w:rsidP="00F72F1E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48" w:type="dxa"/>
          </w:tcPr>
          <w:p w14:paraId="0372008F" w14:textId="5D90B053" w:rsidR="00F72F1E" w:rsidRDefault="00F72F1E" w:rsidP="00F72F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Rs. </w:t>
            </w:r>
            <w:r w:rsidRPr="00F72F1E">
              <w:rPr>
                <w:b/>
                <w:bCs/>
                <w:sz w:val="22"/>
                <w:szCs w:val="22"/>
              </w:rPr>
              <w:t>1,99,656</w:t>
            </w:r>
          </w:p>
        </w:tc>
      </w:tr>
    </w:tbl>
    <w:p w14:paraId="065920B0" w14:textId="77777777" w:rsidR="00A53886" w:rsidRDefault="00A53886" w:rsidP="007871DF"/>
    <w:p w14:paraId="6F86A67C" w14:textId="4C0CADB9" w:rsidR="00A53886" w:rsidRDefault="00A53886" w:rsidP="007871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Grand Total:</w:t>
      </w:r>
      <w:r w:rsidR="00F72F1E">
        <w:rPr>
          <w:b/>
          <w:bCs/>
          <w:sz w:val="22"/>
          <w:szCs w:val="22"/>
        </w:rPr>
        <w:t xml:space="preserve"> Rupees One Lakh Ninety-Nine Thousand Six Hundred and Fifty-Six Only Rs.</w:t>
      </w:r>
      <w:r w:rsidR="00F72F1E" w:rsidRPr="00F72F1E">
        <w:rPr>
          <w:b/>
          <w:bCs/>
          <w:sz w:val="22"/>
          <w:szCs w:val="22"/>
        </w:rPr>
        <w:t>1,99,656</w:t>
      </w:r>
      <w:r>
        <w:rPr>
          <w:b/>
          <w:bCs/>
          <w:sz w:val="22"/>
          <w:szCs w:val="22"/>
        </w:rPr>
        <w:t>/-</w:t>
      </w:r>
    </w:p>
    <w:p w14:paraId="4A469315" w14:textId="77777777" w:rsidR="00A53886" w:rsidRPr="00A6636E" w:rsidRDefault="00A53886" w:rsidP="007871DF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7871DF" w14:paraId="0435782C" w14:textId="77777777" w:rsidTr="007871DF">
        <w:tc>
          <w:tcPr>
            <w:tcW w:w="5251" w:type="dxa"/>
          </w:tcPr>
          <w:p w14:paraId="113D3D9C" w14:textId="77777777" w:rsidR="007871DF" w:rsidRDefault="007871DF" w:rsidP="007871DF"/>
          <w:p w14:paraId="757148AF" w14:textId="23CF1416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 xml:space="preserve">Payment </w:t>
            </w:r>
            <w:r w:rsidR="00F72F1E" w:rsidRPr="00A6636E">
              <w:rPr>
                <w:b/>
                <w:bCs/>
                <w:sz w:val="22"/>
                <w:szCs w:val="22"/>
              </w:rPr>
              <w:t>must</w:t>
            </w:r>
            <w:r w:rsidRPr="00A6636E">
              <w:rPr>
                <w:b/>
                <w:bCs/>
                <w:sz w:val="22"/>
                <w:szCs w:val="22"/>
              </w:rPr>
              <w:t xml:space="preserve"> be made in favor the following account:</w:t>
            </w:r>
            <w:r w:rsidRPr="00A6636E">
              <w:rPr>
                <w:b/>
                <w:bCs/>
                <w:sz w:val="22"/>
                <w:szCs w:val="22"/>
              </w:rPr>
              <w:br/>
              <w:t>Account Holder: THINKOMEGA IT SOLUTIONS PVT LTD</w:t>
            </w:r>
          </w:p>
          <w:p w14:paraId="15FE5890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Number: 50200099248220</w:t>
            </w:r>
          </w:p>
          <w:p w14:paraId="599850DF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IFSC: HDFC0000021</w:t>
            </w:r>
          </w:p>
          <w:p w14:paraId="43635C92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Branch: LAKDIKAPUL</w:t>
            </w:r>
          </w:p>
          <w:p w14:paraId="55E3138C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Type: CURRENT</w:t>
            </w:r>
          </w:p>
          <w:p w14:paraId="3BF2366F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51" w:type="dxa"/>
          </w:tcPr>
          <w:p w14:paraId="2DB0F111" w14:textId="77777777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EA337C" wp14:editId="7FADDC70">
                  <wp:extent cx="2048256" cy="975360"/>
                  <wp:effectExtent l="38100" t="95250" r="47625" b="91440"/>
                  <wp:docPr id="959757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7648" name="Picture 959757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21334465">
                            <a:off x="0" y="0"/>
                            <a:ext cx="2048256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F2759" w14:textId="44045CB9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Director-CTO</w:t>
            </w:r>
          </w:p>
        </w:tc>
      </w:tr>
    </w:tbl>
    <w:p w14:paraId="47E728EA" w14:textId="33F6ADBB" w:rsidR="00A6636E" w:rsidRPr="00A6636E" w:rsidRDefault="00A6636E" w:rsidP="007871DF">
      <w:pPr>
        <w:rPr>
          <w:b/>
          <w:bCs/>
          <w:sz w:val="22"/>
          <w:szCs w:val="22"/>
        </w:rPr>
      </w:pPr>
    </w:p>
    <w:sectPr w:rsidR="00A6636E" w:rsidRPr="00A6636E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21EC7" w14:textId="77777777" w:rsidR="004A4AB9" w:rsidRDefault="004A4AB9">
      <w:pPr>
        <w:spacing w:line="240" w:lineRule="auto"/>
      </w:pPr>
      <w:r>
        <w:separator/>
      </w:r>
    </w:p>
    <w:p w14:paraId="5D939162" w14:textId="77777777" w:rsidR="004A4AB9" w:rsidRDefault="004A4AB9"/>
  </w:endnote>
  <w:endnote w:type="continuationSeparator" w:id="0">
    <w:p w14:paraId="243340AA" w14:textId="77777777" w:rsidR="004A4AB9" w:rsidRDefault="004A4AB9">
      <w:pPr>
        <w:spacing w:line="240" w:lineRule="auto"/>
      </w:pPr>
      <w:r>
        <w:continuationSeparator/>
      </w:r>
    </w:p>
    <w:p w14:paraId="5D44843C" w14:textId="77777777" w:rsidR="004A4AB9" w:rsidRDefault="004A4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171F" w14:textId="77777777" w:rsidR="007201A7" w:rsidRDefault="007201A7">
    <w:pPr>
      <w:pStyle w:val="Footer"/>
    </w:pPr>
  </w:p>
  <w:p w14:paraId="69CBD42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F5DC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F129D1" wp14:editId="3DDDF61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9273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129D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409273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803A8" w14:textId="77777777" w:rsidR="004A4AB9" w:rsidRDefault="004A4AB9">
      <w:pPr>
        <w:spacing w:line="240" w:lineRule="auto"/>
      </w:pPr>
      <w:r>
        <w:separator/>
      </w:r>
    </w:p>
    <w:p w14:paraId="02B13361" w14:textId="77777777" w:rsidR="004A4AB9" w:rsidRDefault="004A4AB9"/>
  </w:footnote>
  <w:footnote w:type="continuationSeparator" w:id="0">
    <w:p w14:paraId="7B445A95" w14:textId="77777777" w:rsidR="004A4AB9" w:rsidRDefault="004A4AB9">
      <w:pPr>
        <w:spacing w:line="240" w:lineRule="auto"/>
      </w:pPr>
      <w:r>
        <w:continuationSeparator/>
      </w:r>
    </w:p>
    <w:p w14:paraId="08540A28" w14:textId="77777777" w:rsidR="004A4AB9" w:rsidRDefault="004A4A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C9DE6" w14:textId="77777777" w:rsidR="007201A7" w:rsidRDefault="007201A7"/>
  <w:p w14:paraId="3BA26AE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4FEE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0BA9C" wp14:editId="6BA3F4B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6AEE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20BA9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736AEE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738279">
    <w:abstractNumId w:val="9"/>
  </w:num>
  <w:num w:numId="2" w16cid:durableId="399593312">
    <w:abstractNumId w:val="7"/>
  </w:num>
  <w:num w:numId="3" w16cid:durableId="134642329">
    <w:abstractNumId w:val="6"/>
  </w:num>
  <w:num w:numId="4" w16cid:durableId="1755473606">
    <w:abstractNumId w:val="5"/>
  </w:num>
  <w:num w:numId="5" w16cid:durableId="499274605">
    <w:abstractNumId w:val="4"/>
  </w:num>
  <w:num w:numId="6" w16cid:durableId="1532064363">
    <w:abstractNumId w:val="8"/>
  </w:num>
  <w:num w:numId="7" w16cid:durableId="1237588693">
    <w:abstractNumId w:val="3"/>
  </w:num>
  <w:num w:numId="8" w16cid:durableId="1147357978">
    <w:abstractNumId w:val="2"/>
  </w:num>
  <w:num w:numId="9" w16cid:durableId="361326294">
    <w:abstractNumId w:val="1"/>
  </w:num>
  <w:num w:numId="10" w16cid:durableId="2683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3"/>
    <w:rsid w:val="00064E3E"/>
    <w:rsid w:val="000713A4"/>
    <w:rsid w:val="00077551"/>
    <w:rsid w:val="000A6E91"/>
    <w:rsid w:val="000B5E3B"/>
    <w:rsid w:val="000E7C40"/>
    <w:rsid w:val="001817A4"/>
    <w:rsid w:val="001A035C"/>
    <w:rsid w:val="001D1771"/>
    <w:rsid w:val="0020743A"/>
    <w:rsid w:val="00225060"/>
    <w:rsid w:val="002400DD"/>
    <w:rsid w:val="002450DA"/>
    <w:rsid w:val="00263E3B"/>
    <w:rsid w:val="00264280"/>
    <w:rsid w:val="00266E91"/>
    <w:rsid w:val="002A107B"/>
    <w:rsid w:val="002B06E9"/>
    <w:rsid w:val="002E7603"/>
    <w:rsid w:val="002F5404"/>
    <w:rsid w:val="00313598"/>
    <w:rsid w:val="00316D06"/>
    <w:rsid w:val="00326644"/>
    <w:rsid w:val="003414A7"/>
    <w:rsid w:val="003D23A0"/>
    <w:rsid w:val="00484323"/>
    <w:rsid w:val="004858C9"/>
    <w:rsid w:val="004870D2"/>
    <w:rsid w:val="004A10E9"/>
    <w:rsid w:val="004A4AB9"/>
    <w:rsid w:val="00516872"/>
    <w:rsid w:val="005D6202"/>
    <w:rsid w:val="005E394D"/>
    <w:rsid w:val="00650E6A"/>
    <w:rsid w:val="00662DFA"/>
    <w:rsid w:val="00692E92"/>
    <w:rsid w:val="006B4542"/>
    <w:rsid w:val="006F038A"/>
    <w:rsid w:val="00707A95"/>
    <w:rsid w:val="007201A7"/>
    <w:rsid w:val="007871DF"/>
    <w:rsid w:val="007B4FC5"/>
    <w:rsid w:val="007C030A"/>
    <w:rsid w:val="007E0DF2"/>
    <w:rsid w:val="007E1D3F"/>
    <w:rsid w:val="007F7315"/>
    <w:rsid w:val="00865DB9"/>
    <w:rsid w:val="0089202B"/>
    <w:rsid w:val="008B5297"/>
    <w:rsid w:val="008D60AE"/>
    <w:rsid w:val="009415D1"/>
    <w:rsid w:val="00947F34"/>
    <w:rsid w:val="0098071E"/>
    <w:rsid w:val="009D3F3C"/>
    <w:rsid w:val="00A062F7"/>
    <w:rsid w:val="00A340F2"/>
    <w:rsid w:val="00A36725"/>
    <w:rsid w:val="00A50183"/>
    <w:rsid w:val="00A53886"/>
    <w:rsid w:val="00A6636E"/>
    <w:rsid w:val="00AF50C5"/>
    <w:rsid w:val="00B66C63"/>
    <w:rsid w:val="00B727BE"/>
    <w:rsid w:val="00C6316D"/>
    <w:rsid w:val="00CD4ADA"/>
    <w:rsid w:val="00CE3710"/>
    <w:rsid w:val="00CF2287"/>
    <w:rsid w:val="00D203FC"/>
    <w:rsid w:val="00D33124"/>
    <w:rsid w:val="00D50812"/>
    <w:rsid w:val="00D63A53"/>
    <w:rsid w:val="00D73210"/>
    <w:rsid w:val="00DD05E8"/>
    <w:rsid w:val="00E9341A"/>
    <w:rsid w:val="00EB63A0"/>
    <w:rsid w:val="00EC16CD"/>
    <w:rsid w:val="00EE1C0D"/>
    <w:rsid w:val="00F65B05"/>
    <w:rsid w:val="00F72F1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DFAC0"/>
  <w15:chartTrackingRefBased/>
  <w15:docId w15:val="{477C7E51-01CB-4A35-AE64-E72CBA0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78230C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B19F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78230C" w:themeColor="accent1" w:themeShade="80"/>
        <w:bottom w:val="single" w:sz="4" w:space="10" w:color="78230C" w:themeColor="accent1" w:themeShade="80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78230C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78230C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78230C" w:themeColor="accent1" w:themeShade="80"/>
        <w:left w:val="single" w:sz="2" w:space="10" w:color="78230C" w:themeColor="accent1" w:themeShade="80"/>
        <w:bottom w:val="single" w:sz="2" w:space="10" w:color="78230C" w:themeColor="accent1" w:themeShade="80"/>
        <w:right w:val="single" w:sz="2" w:space="10" w:color="78230C" w:themeColor="accent1" w:themeShade="80"/>
      </w:pBdr>
      <w:ind w:left="1152" w:right="1152"/>
    </w:pPr>
    <w:rPr>
      <w:i/>
      <w:iCs/>
      <w:color w:val="78230C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A442A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591200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0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1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achus@theThinkOMega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9AD22D86C343FC86D8DC356707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4792-5456-4A90-BA82-C7070AFD573E}"/>
      </w:docPartPr>
      <w:docPartBody>
        <w:p w:rsidR="0044222A" w:rsidRDefault="00000000">
          <w:pPr>
            <w:pStyle w:val="A69AD22D86C343FC86D8DC35670724DB"/>
          </w:pPr>
          <w:r w:rsidRPr="00064E3E">
            <w:t>INVOICe</w:t>
          </w:r>
        </w:p>
      </w:docPartBody>
    </w:docPart>
    <w:docPart>
      <w:docPartPr>
        <w:name w:val="8095E6BD122148FD95E45C10E2A2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D84E-4175-45A7-AFBA-70F0537B7EB1}"/>
      </w:docPartPr>
      <w:docPartBody>
        <w:p w:rsidR="0044222A" w:rsidRDefault="00000000">
          <w:pPr>
            <w:pStyle w:val="8095E6BD122148FD95E45C10E2A26DB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28FB987FBD643A0B709B317AF138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0A529-9B06-443D-8919-762CC0C95742}"/>
      </w:docPartPr>
      <w:docPartBody>
        <w:p w:rsidR="0044222A" w:rsidRDefault="00000000">
          <w:pPr>
            <w:pStyle w:val="028FB987FBD643A0B709B317AF138F4B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C797D8C501C496FA3CFC74C6F80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1B0A-1844-4423-91EE-A2876B5F41B2}"/>
      </w:docPartPr>
      <w:docPartBody>
        <w:p w:rsidR="0044222A" w:rsidRDefault="00000000">
          <w:pPr>
            <w:pStyle w:val="3C797D8C501C496FA3CFC74C6F803A88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1775F5ACD02441739C9DD9A716F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75ABF-2DBC-4F26-A529-A8B7650CD6DD}"/>
      </w:docPartPr>
      <w:docPartBody>
        <w:p w:rsidR="0044222A" w:rsidRDefault="00000000">
          <w:pPr>
            <w:pStyle w:val="1775F5ACD02441739C9DD9A716F171F0"/>
          </w:pPr>
          <w:r>
            <w:t>Job</w:t>
          </w:r>
        </w:p>
      </w:docPartBody>
    </w:docPart>
    <w:docPart>
      <w:docPartPr>
        <w:name w:val="DF507AE70A0945D8B3BF2C23EDCC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564-146A-4E47-A2C3-F670B04E76F4}"/>
      </w:docPartPr>
      <w:docPartBody>
        <w:p w:rsidR="0044222A" w:rsidRDefault="00000000">
          <w:pPr>
            <w:pStyle w:val="DF507AE70A0945D8B3BF2C23EDCCF952"/>
          </w:pPr>
          <w:r>
            <w:t>Payment Terms</w:t>
          </w:r>
        </w:p>
      </w:docPartBody>
    </w:docPart>
    <w:docPart>
      <w:docPartPr>
        <w:name w:val="5925AF79472C47FC80277DB8C52A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5CA0-B18A-4AE0-8A5B-1C1EE4CDB20C}"/>
      </w:docPartPr>
      <w:docPartBody>
        <w:p w:rsidR="0044222A" w:rsidRDefault="00000000">
          <w:pPr>
            <w:pStyle w:val="5925AF79472C47FC80277DB8C52A1972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0B5E3B"/>
    <w:rsid w:val="000C16EC"/>
    <w:rsid w:val="0024001C"/>
    <w:rsid w:val="00373BAC"/>
    <w:rsid w:val="0044222A"/>
    <w:rsid w:val="00475A50"/>
    <w:rsid w:val="00484323"/>
    <w:rsid w:val="005D6202"/>
    <w:rsid w:val="00650E6A"/>
    <w:rsid w:val="00982BC8"/>
    <w:rsid w:val="00CD4ADA"/>
    <w:rsid w:val="00D50812"/>
    <w:rsid w:val="00D76991"/>
    <w:rsid w:val="00F6679A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AD22D86C343FC86D8DC35670724DB">
    <w:name w:val="A69AD22D86C343FC86D8DC35670724D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8095E6BD122148FD95E45C10E2A26DB6">
    <w:name w:val="8095E6BD122148FD95E45C10E2A26DB6"/>
  </w:style>
  <w:style w:type="paragraph" w:customStyle="1" w:styleId="028FB987FBD643A0B709B317AF138F4B">
    <w:name w:val="028FB987FBD643A0B709B317AF138F4B"/>
  </w:style>
  <w:style w:type="paragraph" w:customStyle="1" w:styleId="3C797D8C501C496FA3CFC74C6F803A88">
    <w:name w:val="3C797D8C501C496FA3CFC74C6F803A88"/>
  </w:style>
  <w:style w:type="paragraph" w:customStyle="1" w:styleId="1775F5ACD02441739C9DD9A716F171F0">
    <w:name w:val="1775F5ACD02441739C9DD9A716F171F0"/>
  </w:style>
  <w:style w:type="paragraph" w:customStyle="1" w:styleId="DF507AE70A0945D8B3BF2C23EDCCF952">
    <w:name w:val="DF507AE70A0945D8B3BF2C23EDCCF952"/>
  </w:style>
  <w:style w:type="paragraph" w:customStyle="1" w:styleId="5925AF79472C47FC80277DB8C52A1972">
    <w:name w:val="5925AF79472C47FC80277DB8C52A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90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Sreekar</dc:creator>
  <cp:keywords/>
  <dc:description/>
  <cp:lastModifiedBy>Satya Sreekar</cp:lastModifiedBy>
  <cp:revision>9</cp:revision>
  <cp:lastPrinted>2024-12-02T08:41:00Z</cp:lastPrinted>
  <dcterms:created xsi:type="dcterms:W3CDTF">2024-12-02T07:16:00Z</dcterms:created>
  <dcterms:modified xsi:type="dcterms:W3CDTF">2025-01-10T12:16:00Z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